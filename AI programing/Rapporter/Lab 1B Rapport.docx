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0022E4" w:rsidRDefault="000022E4" w:rsidP="00C6554A">
      <w:pPr>
        <w:pStyle w:val="Title"/>
        <w:rPr>
          <w:lang w:val="en-US"/>
        </w:rPr>
      </w:pPr>
      <w:r>
        <w:rPr>
          <w:lang w:val="en-US"/>
        </w:rPr>
        <w:t>Lab 1B</w:t>
      </w:r>
      <w:r w:rsidR="009907F7" w:rsidRPr="000022E4">
        <w:rPr>
          <w:lang w:val="en-US"/>
        </w:rPr>
        <w:t xml:space="preserve"> Rapport</w:t>
      </w:r>
    </w:p>
    <w:p w:rsidR="00C6554A" w:rsidRPr="000022E4" w:rsidRDefault="000022E4" w:rsidP="00C6554A">
      <w:pPr>
        <w:pStyle w:val="Subtitle"/>
        <w:rPr>
          <w:lang w:val="en-US"/>
        </w:rPr>
      </w:pPr>
      <w:r>
        <w:rPr>
          <w:lang w:val="en-US"/>
        </w:rPr>
        <w:t>Test of Pathfinding algoritms</w:t>
      </w:r>
      <w:r w:rsidR="009907F7" w:rsidRPr="000022E4">
        <w:rPr>
          <w:lang w:val="en-US"/>
        </w:rPr>
        <w:t>.</w:t>
      </w:r>
    </w:p>
    <w:p w:rsidR="00C6554A" w:rsidRDefault="009907F7" w:rsidP="00C6554A">
      <w:pPr>
        <w:pStyle w:val="ContactInfo"/>
      </w:pPr>
      <w:r>
        <w:t>Benjamin Vesterlund</w:t>
      </w:r>
      <w:r w:rsidR="00C6554A">
        <w:t xml:space="preserve"> | </w:t>
      </w:r>
      <w:r>
        <w:t>SOOO6D</w:t>
      </w:r>
      <w:r w:rsidR="00C6554A">
        <w:t xml:space="preserve"> |</w:t>
      </w:r>
      <w:r w:rsidR="00C6554A" w:rsidRPr="00D5413C">
        <w:t xml:space="preserve"> </w:t>
      </w:r>
      <w:r>
        <w:t>05/02-19</w:t>
      </w:r>
      <w:r w:rsidR="00C6554A">
        <w:br w:type="page"/>
      </w:r>
    </w:p>
    <w:p w:rsidR="00C6554A" w:rsidRPr="009907F7" w:rsidRDefault="00B445F4" w:rsidP="00C6554A">
      <w:pPr>
        <w:pStyle w:val="Heading1"/>
      </w:pPr>
      <w:r>
        <w:lastRenderedPageBreak/>
        <w:t>Problemspecifikation</w:t>
      </w:r>
    </w:p>
    <w:p w:rsidR="000022E4" w:rsidRDefault="000022E4" w:rsidP="00C6554A">
      <w:r>
        <w:t>Testa tre olika metoder för att hitta en path genom 3 olika 2d kartor där man kan röra sig mellan rutor vertikalt, horisontellt och diagonalt. Utan att gena genom hörn.</w:t>
      </w:r>
    </w:p>
    <w:p w:rsidR="00A5504C" w:rsidRDefault="000022E4" w:rsidP="00A5504C">
      <w:r>
        <w:t xml:space="preserve">Tre kartor är utdelade av Lab handledare och är gjorda med fyra olika tecken för att skilja mellan unwalkable, walkable, spawn och goal. </w:t>
      </w:r>
    </w:p>
    <w:p w:rsidR="00A5504C" w:rsidRDefault="00A5504C" w:rsidP="00A5504C">
      <w:pPr>
        <w:jc w:val="center"/>
      </w:pPr>
      <w:r>
        <w:rPr>
          <w:noProof/>
          <w:lang w:eastAsia="sv-SE"/>
        </w:rPr>
        <w:drawing>
          <wp:inline distT="0" distB="0" distL="0" distR="0" wp14:anchorId="2910762E" wp14:editId="4BBDFF3A">
            <wp:extent cx="12763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6350" cy="2762250"/>
                    </a:xfrm>
                    <a:prstGeom prst="rect">
                      <a:avLst/>
                    </a:prstGeom>
                  </pic:spPr>
                </pic:pic>
              </a:graphicData>
            </a:graphic>
          </wp:inline>
        </w:drawing>
      </w:r>
    </w:p>
    <w:p w:rsidR="00A5504C" w:rsidRDefault="00A5504C" w:rsidP="00A5504C">
      <w:r>
        <w:t>Tre algoritmer som ska testas är A*, bredden och djupet först, och en egen algoritm (som inte behöver vara bra, bara snabb och hitta en giltig path)</w:t>
      </w:r>
    </w:p>
    <w:p w:rsidR="00A5504C" w:rsidRDefault="00A5504C" w:rsidP="00A5504C">
      <w:r>
        <w:t>Den slutgiltiga pathen ska visas grafiskt.</w:t>
      </w:r>
    </w:p>
    <w:p w:rsidR="00B445F4" w:rsidRDefault="00B445F4" w:rsidP="00A5504C">
      <w:pPr>
        <w:spacing w:before="0" w:after="0" w:line="240" w:lineRule="auto"/>
      </w:pPr>
      <w:r>
        <w:br w:type="page"/>
      </w:r>
    </w:p>
    <w:p w:rsidR="00B445F4" w:rsidRDefault="002E3924" w:rsidP="002E3924">
      <w:pPr>
        <w:pStyle w:val="Heading1"/>
      </w:pPr>
      <w:r>
        <w:lastRenderedPageBreak/>
        <w:t>Användarhandledning</w:t>
      </w:r>
    </w:p>
    <w:p w:rsidR="002E3924" w:rsidRDefault="002E3924" w:rsidP="002E3924">
      <w:r>
        <w:t xml:space="preserve">Projektet finns på </w:t>
      </w:r>
      <w:hyperlink r:id="rId8" w:history="1">
        <w:r w:rsidRPr="003E4033">
          <w:rPr>
            <w:rStyle w:val="Hyperlink"/>
          </w:rPr>
          <w:t>https://git.gscept.com/benves-7/d0012d.git</w:t>
        </w:r>
      </w:hyperlink>
    </w:p>
    <w:p w:rsidR="002E3924" w:rsidRDefault="002E3924" w:rsidP="002E3924">
      <w:r>
        <w:t xml:space="preserve">I </w:t>
      </w:r>
      <w:r w:rsidR="0033195F">
        <w:t>Git</w:t>
      </w:r>
      <w:r>
        <w:t xml:space="preserve"> projektet så finns det två kurser, både GameEngine och AI, under AI mappen finns </w:t>
      </w:r>
      <w:r w:rsidR="0033195F">
        <w:t xml:space="preserve">två </w:t>
      </w:r>
      <w:r>
        <w:t>mappar, mappen ”</w:t>
      </w:r>
      <w:r w:rsidR="00A5504C">
        <w:t xml:space="preserve"> Lab 1B”.</w:t>
      </w:r>
    </w:p>
    <w:p w:rsidR="00AA492A" w:rsidRDefault="002E3924" w:rsidP="002E3924">
      <w:r>
        <w:t xml:space="preserve"> </w:t>
      </w:r>
      <w:r w:rsidR="00A5504C">
        <w:t>Startup är ”PathTester</w:t>
      </w:r>
      <w:r w:rsidR="0033195F">
        <w:t>.py”</w:t>
      </w:r>
      <w:r w:rsidR="00A5504C">
        <w:t xml:space="preserve">, den kör och testar alla algoritmer och maps. Ritar ut </w:t>
      </w:r>
      <w:r w:rsidR="00A030A5">
        <w:t>pathen på mapsen.</w:t>
      </w:r>
    </w:p>
    <w:p w:rsidR="00AA492A" w:rsidRDefault="00AA492A">
      <w:r>
        <w:br w:type="page"/>
      </w:r>
    </w:p>
    <w:p w:rsidR="00AA492A" w:rsidRDefault="00AA492A"/>
    <w:p w:rsidR="00AA492A" w:rsidRDefault="00AA492A" w:rsidP="00AA492A">
      <w:pPr>
        <w:pStyle w:val="Heading1"/>
      </w:pPr>
      <w:r>
        <w:t>Systembeskrivning</w:t>
      </w:r>
    </w:p>
    <w:p w:rsidR="00D1700D" w:rsidRDefault="00A030A5">
      <w:r>
        <w:t xml:space="preserve">Har en fil </w:t>
      </w:r>
      <w:r w:rsidRPr="00A030A5">
        <w:rPr>
          <w:b/>
        </w:rPr>
        <w:t>FileLoader.py</w:t>
      </w:r>
      <w:r>
        <w:t xml:space="preserve"> som laddar in en textfil och returnerar en lista på alla rader.</w:t>
      </w:r>
    </w:p>
    <w:p w:rsidR="00A030A5" w:rsidRDefault="00A030A5">
      <w:r>
        <w:t xml:space="preserve">Har en fil </w:t>
      </w:r>
      <w:r w:rsidRPr="00A030A5">
        <w:rPr>
          <w:b/>
        </w:rPr>
        <w:t>MapLoader.py</w:t>
      </w:r>
      <w:r>
        <w:t xml:space="preserve"> som innehåller en klass som skapar ett grid av Nodes i form av en array av listan från FileLoader.py, har även funktioner som hittar grannarna till den nuvarande noden. Innehåller även klassen Node som innehåller all data för olika punkter.</w:t>
      </w:r>
    </w:p>
    <w:p w:rsidR="00A030A5" w:rsidRDefault="00A030A5">
      <w:r>
        <w:t xml:space="preserve">Har en fil </w:t>
      </w:r>
      <w:r w:rsidRPr="00A030A5">
        <w:rPr>
          <w:b/>
        </w:rPr>
        <w:t>Window.py</w:t>
      </w:r>
      <w:r>
        <w:t xml:space="preserve"> som innehåller allt som behövs för att rita ut allt.</w:t>
      </w:r>
    </w:p>
    <w:p w:rsidR="00A030A5" w:rsidRDefault="00A030A5">
      <w:r>
        <w:t xml:space="preserve">Har en fil </w:t>
      </w:r>
      <w:r w:rsidRPr="00A030A5">
        <w:rPr>
          <w:b/>
        </w:rPr>
        <w:t>PathFinder.py</w:t>
      </w:r>
      <w:r>
        <w:t xml:space="preserve"> som innehåller alla sökfunktioner.</w:t>
      </w:r>
    </w:p>
    <w:p w:rsidR="00D1700D" w:rsidRDefault="00D1700D" w:rsidP="00D1700D">
      <w:pPr>
        <w:pStyle w:val="Heading1"/>
      </w:pPr>
      <w:r>
        <w:t>Lösningens begränsningar</w:t>
      </w:r>
    </w:p>
    <w:p w:rsidR="00D1700D" w:rsidRDefault="00855C9A" w:rsidP="00D1700D">
      <w:r>
        <w:t>Har fått en väldigt bra lösning där jag inte hittat några begränsningar, tid sökningen kan vara lite för dålig då vissa sökningar ger tid åtgång 0.0 s, vilket inte är jätte bra..</w:t>
      </w:r>
    </w:p>
    <w:p w:rsidR="0072535E" w:rsidRDefault="0072535E" w:rsidP="0072535E">
      <w:pPr>
        <w:pStyle w:val="Heading1"/>
      </w:pPr>
      <w:r>
        <w:t>Diskussion</w:t>
      </w:r>
    </w:p>
    <w:p w:rsidR="004E01AC" w:rsidRDefault="00855C9A" w:rsidP="0072535E">
      <w:r>
        <w:t xml:space="preserve">Intressant att DepthFirst är den snabbaste och att A* är den långsammaste sökningen (om jag inte gjort nått fel) </w:t>
      </w:r>
    </w:p>
    <w:p w:rsidR="00855C9A" w:rsidRDefault="00855C9A" w:rsidP="0072535E"/>
    <w:p w:rsidR="00855C9A" w:rsidRPr="0072535E" w:rsidRDefault="00855C9A" w:rsidP="0072535E">
      <w:r>
        <w:t xml:space="preserve">Min egna algoritm kör ett håll åt tills den stöter på en vägg, om den har testat alla riktningar så backar den tills den kommer till en nod som har kvar en riktning att utforska. </w:t>
      </w:r>
      <w:r w:rsidR="00050C47">
        <w:t>Slutresultatet blir en väg till målet.. det går fort att hitta, men långt ifrån den bästa vägen.</w:t>
      </w:r>
      <w:bookmarkStart w:id="5" w:name="_GoBack"/>
      <w:bookmarkEnd w:id="5"/>
    </w:p>
    <w:sectPr w:rsidR="00855C9A" w:rsidRPr="0072535E">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F5C" w:rsidRDefault="00097F5C" w:rsidP="00C6554A">
      <w:pPr>
        <w:spacing w:before="0" w:after="0" w:line="240" w:lineRule="auto"/>
      </w:pPr>
      <w:r>
        <w:separator/>
      </w:r>
    </w:p>
  </w:endnote>
  <w:endnote w:type="continuationSeparator" w:id="0">
    <w:p w:rsidR="00097F5C" w:rsidRDefault="00097F5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75563A">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F5C" w:rsidRDefault="00097F5C" w:rsidP="00C6554A">
      <w:pPr>
        <w:spacing w:before="0" w:after="0" w:line="240" w:lineRule="auto"/>
      </w:pPr>
      <w:r>
        <w:separator/>
      </w:r>
    </w:p>
  </w:footnote>
  <w:footnote w:type="continuationSeparator" w:id="0">
    <w:p w:rsidR="00097F5C" w:rsidRDefault="00097F5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C67E0D"/>
    <w:multiLevelType w:val="hybridMultilevel"/>
    <w:tmpl w:val="2946A976"/>
    <w:lvl w:ilvl="0" w:tplc="A6D0082E">
      <w:numFmt w:val="bullet"/>
      <w:lvlText w:val="-"/>
      <w:lvlJc w:val="left"/>
      <w:pPr>
        <w:ind w:left="720" w:hanging="360"/>
      </w:pPr>
      <w:rPr>
        <w:rFonts w:ascii="Constantia" w:eastAsiaTheme="minorHAnsi" w:hAnsi="Constant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7F7"/>
    <w:rsid w:val="000022E4"/>
    <w:rsid w:val="00050C47"/>
    <w:rsid w:val="00097F5C"/>
    <w:rsid w:val="000A2948"/>
    <w:rsid w:val="002554CD"/>
    <w:rsid w:val="00293B83"/>
    <w:rsid w:val="002B4294"/>
    <w:rsid w:val="002E3924"/>
    <w:rsid w:val="0033195F"/>
    <w:rsid w:val="00333D0D"/>
    <w:rsid w:val="004C049F"/>
    <w:rsid w:val="004E01AC"/>
    <w:rsid w:val="005000E2"/>
    <w:rsid w:val="006A3CE7"/>
    <w:rsid w:val="0072535E"/>
    <w:rsid w:val="0075563A"/>
    <w:rsid w:val="00855C9A"/>
    <w:rsid w:val="009907F7"/>
    <w:rsid w:val="00A030A5"/>
    <w:rsid w:val="00A5504C"/>
    <w:rsid w:val="00AA492A"/>
    <w:rsid w:val="00B3625B"/>
    <w:rsid w:val="00B445F4"/>
    <w:rsid w:val="00C6554A"/>
    <w:rsid w:val="00D1700D"/>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1B87"/>
  <w15:chartTrackingRefBased/>
  <w15:docId w15:val="{BC4C5DD4-62DA-4CCB-8E07-22DC17A8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rPr>
      <w:lang w:val="sv-S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4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10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gscept.com/benves-7/d0012d.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ves-7-loca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0</TotalTime>
  <Pages>4</Pages>
  <Words>331</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Vesterlund</dc:creator>
  <cp:keywords/>
  <dc:description/>
  <cp:lastModifiedBy>Benjamin Vesterlund</cp:lastModifiedBy>
  <cp:revision>2</cp:revision>
  <dcterms:created xsi:type="dcterms:W3CDTF">2019-02-14T15:06:00Z</dcterms:created>
  <dcterms:modified xsi:type="dcterms:W3CDTF">2019-02-14T15:06:00Z</dcterms:modified>
</cp:coreProperties>
</file>